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alias w:val="Name"/>
        <w:tag w:val="Name"/>
        <w:id w:val="1739623778"/>
        <w:placeholder>
          <w:docPart w:val="444D65BE5B934719B9405954AA52990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21430B" w:rsidRDefault="001246AC" w:rsidP="00643A94">
          <w:pPr>
            <w:pStyle w:val="SendersAddress"/>
          </w:pPr>
          <w:r>
            <w:t>Hong Guo</w:t>
          </w:r>
        </w:p>
      </w:sdtContent>
    </w:sdt>
    <w:p w:rsidR="00FD5F91" w:rsidRDefault="001246AC" w:rsidP="00643A94">
      <w:pPr>
        <w:pStyle w:val="SendersAddress"/>
      </w:pPr>
      <w:r>
        <w:t>208-168 Wissler RD</w:t>
      </w:r>
      <w:r>
        <w:tab/>
      </w:r>
    </w:p>
    <w:p w:rsidR="00B87BE8" w:rsidRDefault="001246AC" w:rsidP="00B2707D">
      <w:pPr>
        <w:pStyle w:val="SendersAddress"/>
      </w:pPr>
      <w:r>
        <w:t>Waterloo ON N2K 2T4</w:t>
      </w:r>
      <w:r>
        <w:tab/>
      </w:r>
    </w:p>
    <w:sdt>
      <w:sdtPr>
        <w:alias w:val="Date"/>
        <w:tag w:val="Date"/>
        <w:id w:val="1739623843"/>
        <w:placeholder>
          <w:docPart w:val="CBCB832C574A44EAB262220234E386B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BD0BBB" w:rsidRPr="00BD0BBB" w:rsidRDefault="001246AC" w:rsidP="00BD0BBB">
          <w:pPr>
            <w:pStyle w:val="Date"/>
          </w:pPr>
          <w:r>
            <w:t>Oct. 26, 2016</w:t>
          </w:r>
        </w:p>
      </w:sdtContent>
    </w:sdt>
    <w:sdt>
      <w:sdtPr>
        <w:alias w:val="Name"/>
        <w:tag w:val="Name"/>
        <w:id w:val="1739623856"/>
        <w:placeholder>
          <w:docPart w:val="F1D678FF7A1D4E75BB4C9A5F29B6FF58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p w:rsidR="00B87BE8" w:rsidRDefault="001246AC" w:rsidP="001246AC">
          <w:pPr>
            <w:pStyle w:val="RecipientAddress"/>
          </w:pPr>
          <w:r>
            <w:t>PO Box 9768 STN T</w:t>
          </w:r>
        </w:p>
      </w:sdtContent>
    </w:sdt>
    <w:p w:rsidR="00FD5F91" w:rsidRDefault="001246AC" w:rsidP="00FD5F91">
      <w:pPr>
        <w:pStyle w:val="RecipientAddress"/>
      </w:pPr>
      <w:r>
        <w:t>Ottawa ON K1G 3X9</w:t>
      </w:r>
    </w:p>
    <w:p w:rsidR="00A2206C" w:rsidRDefault="001842C9" w:rsidP="00A2206C">
      <w:pPr>
        <w:pStyle w:val="REEnclosure"/>
      </w:pPr>
      <w:r>
        <w:t>RE</w:t>
      </w:r>
      <w:proofErr w:type="gramStart"/>
      <w:r>
        <w:t>:</w:t>
      </w:r>
      <w:r w:rsidR="00A2206C">
        <w:t>RE</w:t>
      </w:r>
      <w:proofErr w:type="gramEnd"/>
      <w:r w:rsidR="00A2206C">
        <w:t xml:space="preserve">: </w:t>
      </w:r>
      <w:r w:rsidR="001246AC">
        <w:t>Your Tax-Free Saving Account (TFSA) for 2015</w:t>
      </w:r>
    </w:p>
    <w:p w:rsidR="00D27A70" w:rsidRDefault="001246AC" w:rsidP="00B87BE8">
      <w:pPr>
        <w:pStyle w:val="Salutation"/>
      </w:pPr>
      <w:r>
        <w:t>Hello</w:t>
      </w:r>
      <w:r w:rsidR="00D27A70">
        <w:t>:</w:t>
      </w:r>
    </w:p>
    <w:p w:rsidR="001246AC" w:rsidRDefault="001246AC" w:rsidP="00D24A0D">
      <w:r>
        <w:t>I am disputing a total tax payable of $495.00 for my TFSA contribution in 2015.</w:t>
      </w:r>
    </w:p>
    <w:p w:rsidR="001842C9" w:rsidRDefault="001246AC" w:rsidP="00D24A0D">
      <w:r>
        <w:t xml:space="preserve">In this mail, my TFSA transaction summary of 2015 is </w:t>
      </w:r>
      <w:r w:rsidR="001842C9">
        <w:t>enclosed</w:t>
      </w:r>
      <w:r>
        <w:t xml:space="preserve">.  The total value is $5,500, NOT $49,500 indicated in your previous email. Also </w:t>
      </w:r>
      <w:r w:rsidR="001842C9">
        <w:t>my TFSA contribution room file is included to show I have more than $5,500 room in 2015 in my account. Because I did not use the contribution room in 2013 and 2014 while I was still a resident of Canada.</w:t>
      </w:r>
    </w:p>
    <w:p w:rsidR="00B2707D" w:rsidRPr="00D24A0D" w:rsidRDefault="00B2707D" w:rsidP="00D24A0D">
      <w:r w:rsidRPr="00D24A0D">
        <w:t>Please investigate this dispute and provide me with a wr</w:t>
      </w:r>
      <w:r w:rsidR="00E46837" w:rsidRPr="00D24A0D">
        <w:t>itten statement of the outcome.</w:t>
      </w:r>
      <w:r w:rsidR="001842C9">
        <w:t xml:space="preserve"> </w:t>
      </w:r>
    </w:p>
    <w:p w:rsidR="00B2707D" w:rsidRPr="00C87022" w:rsidRDefault="00B2707D" w:rsidP="00B87BE8">
      <w:r w:rsidRPr="00EB619C">
        <w:t xml:space="preserve">Thank you for your </w:t>
      </w:r>
      <w:r w:rsidRPr="00C432A3">
        <w:t>time</w:t>
      </w:r>
      <w:r w:rsidRPr="00EB619C">
        <w:t xml:space="preserve"> and attention to this matter</w:t>
      </w:r>
      <w:r w:rsidRPr="00C87022">
        <w:t>.</w:t>
      </w:r>
    </w:p>
    <w:p w:rsidR="00B2707D" w:rsidRPr="00C87022" w:rsidRDefault="00B2707D" w:rsidP="00B2707D">
      <w:pPr>
        <w:pStyle w:val="Closing"/>
      </w:pPr>
      <w:r>
        <w:t>Sincerely,</w:t>
      </w:r>
    </w:p>
    <w:sdt>
      <w:sdtPr>
        <w:alias w:val="Name"/>
        <w:tag w:val="Name"/>
        <w:id w:val="1739624059"/>
        <w:placeholder>
          <w:docPart w:val="8F30DD5959A94CEFBFDA7B52C7593A0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:rsidR="00FD5F91" w:rsidRDefault="001246AC" w:rsidP="00E46837">
          <w:pPr>
            <w:pStyle w:val="Signature"/>
          </w:pPr>
          <w:r>
            <w:t>Hong Guo</w:t>
          </w:r>
        </w:p>
      </w:sdtContent>
    </w:sdt>
    <w:p w:rsidR="00CF13D7" w:rsidRDefault="00CF13D7" w:rsidP="00E46837">
      <w:pPr>
        <w:pStyle w:val="Signature"/>
      </w:pPr>
    </w:p>
    <w:bookmarkEnd w:id="0"/>
    <w:p w:rsidR="00FD5F91" w:rsidRDefault="00FD5F91" w:rsidP="00E46837">
      <w:pPr>
        <w:pStyle w:val="REEnclosure"/>
      </w:pPr>
    </w:p>
    <w:sectPr w:rsidR="00FD5F91" w:rsidSect="00A2206C">
      <w:headerReference w:type="default" r:id="rId10"/>
      <w:pgSz w:w="12240" w:h="15840" w:code="1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AC" w:rsidRDefault="001246AC">
      <w:r>
        <w:separator/>
      </w:r>
    </w:p>
  </w:endnote>
  <w:endnote w:type="continuationSeparator" w:id="0">
    <w:p w:rsidR="001246AC" w:rsidRDefault="0012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AC" w:rsidRDefault="001246AC">
      <w:r>
        <w:separator/>
      </w:r>
    </w:p>
  </w:footnote>
  <w:footnote w:type="continuationSeparator" w:id="0">
    <w:p w:rsidR="001246AC" w:rsidRDefault="00124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Name"/>
      <w:tag w:val="Name"/>
      <w:id w:val="1739624079"/>
      <w:placeholder>
        <w:docPart w:val="B88EF02173454D1FAFD2783677CB8147"/>
      </w:placeholder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EndPr/>
    <w:sdtContent>
      <w:p w:rsidR="00E46837" w:rsidRDefault="001246AC" w:rsidP="00E46837">
        <w:pPr>
          <w:pStyle w:val="Header"/>
        </w:pPr>
        <w:r>
          <w:t>PO Box 9768 STN T</w:t>
        </w:r>
      </w:p>
    </w:sdtContent>
  </w:sdt>
  <w:sdt>
    <w:sdtPr>
      <w:alias w:val="Date"/>
      <w:tag w:val="Date"/>
      <w:id w:val="1739624080"/>
      <w:placeholder>
        <w:docPart w:val="E1887C83154D448CB9DF4FC002FB6E50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E46837" w:rsidRDefault="001246AC" w:rsidP="00E46837">
        <w:pPr>
          <w:pStyle w:val="Header"/>
        </w:pPr>
        <w:r>
          <w:t>Oct. 26, 2016</w:t>
        </w:r>
      </w:p>
    </w:sdtContent>
  </w:sdt>
  <w:p w:rsidR="00B76823" w:rsidRPr="000B7DA8" w:rsidRDefault="0050558D" w:rsidP="00E46837">
    <w:pPr>
      <w:pStyle w:val="Header"/>
    </w:pPr>
    <w:r>
      <w:t xml:space="preserve">Page </w:t>
    </w:r>
    <w:r w:rsidR="00CD31A5" w:rsidRPr="000B7DA8">
      <w:rPr>
        <w:rStyle w:val="PageNumber"/>
      </w:rPr>
      <w:fldChar w:fldCharType="begin"/>
    </w:r>
    <w:r w:rsidR="00B76823" w:rsidRPr="000B7DA8">
      <w:rPr>
        <w:rStyle w:val="PageNumber"/>
      </w:rPr>
      <w:instrText>PAGE</w:instrText>
    </w:r>
    <w:r w:rsidR="00CD31A5" w:rsidRPr="000B7DA8">
      <w:rPr>
        <w:rStyle w:val="PageNumber"/>
      </w:rPr>
      <w:fldChar w:fldCharType="separate"/>
    </w:r>
    <w:r w:rsidR="001842C9">
      <w:rPr>
        <w:rStyle w:val="PageNumber"/>
        <w:noProof/>
      </w:rPr>
      <w:t>2</w:t>
    </w:r>
    <w:r w:rsidR="00CD31A5" w:rsidRPr="000B7DA8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D160D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4C7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74015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F34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CD0CD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32C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FADE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F0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749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D445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AC"/>
    <w:rsid w:val="000A4C85"/>
    <w:rsid w:val="000B7DA8"/>
    <w:rsid w:val="000F2F1D"/>
    <w:rsid w:val="001246AC"/>
    <w:rsid w:val="0013733D"/>
    <w:rsid w:val="00165240"/>
    <w:rsid w:val="001842C9"/>
    <w:rsid w:val="001B0EB0"/>
    <w:rsid w:val="001C39C4"/>
    <w:rsid w:val="001C3B37"/>
    <w:rsid w:val="001D185A"/>
    <w:rsid w:val="00204EBD"/>
    <w:rsid w:val="0021430B"/>
    <w:rsid w:val="00255735"/>
    <w:rsid w:val="00272AE7"/>
    <w:rsid w:val="002F5005"/>
    <w:rsid w:val="00333A3F"/>
    <w:rsid w:val="003A65CF"/>
    <w:rsid w:val="003B3C79"/>
    <w:rsid w:val="004029BF"/>
    <w:rsid w:val="00452DEA"/>
    <w:rsid w:val="004753E1"/>
    <w:rsid w:val="004B5B67"/>
    <w:rsid w:val="0050558D"/>
    <w:rsid w:val="00517A98"/>
    <w:rsid w:val="00530AAD"/>
    <w:rsid w:val="00575B10"/>
    <w:rsid w:val="005B2344"/>
    <w:rsid w:val="005F4F00"/>
    <w:rsid w:val="0061751D"/>
    <w:rsid w:val="006308D8"/>
    <w:rsid w:val="00643A94"/>
    <w:rsid w:val="00650B2F"/>
    <w:rsid w:val="006F02C2"/>
    <w:rsid w:val="007334AD"/>
    <w:rsid w:val="00744147"/>
    <w:rsid w:val="00767097"/>
    <w:rsid w:val="007834BF"/>
    <w:rsid w:val="007B7812"/>
    <w:rsid w:val="007D03C5"/>
    <w:rsid w:val="007F303E"/>
    <w:rsid w:val="00852CDA"/>
    <w:rsid w:val="00876FF3"/>
    <w:rsid w:val="008C0A78"/>
    <w:rsid w:val="008D5C4B"/>
    <w:rsid w:val="009321DF"/>
    <w:rsid w:val="00956F81"/>
    <w:rsid w:val="009A462A"/>
    <w:rsid w:val="009F2F6E"/>
    <w:rsid w:val="009F34DD"/>
    <w:rsid w:val="00A2206C"/>
    <w:rsid w:val="00A46190"/>
    <w:rsid w:val="00AE27A5"/>
    <w:rsid w:val="00B26817"/>
    <w:rsid w:val="00B2707D"/>
    <w:rsid w:val="00B76823"/>
    <w:rsid w:val="00B87BE8"/>
    <w:rsid w:val="00BD0BBB"/>
    <w:rsid w:val="00C817D3"/>
    <w:rsid w:val="00C833FF"/>
    <w:rsid w:val="00CC2ADC"/>
    <w:rsid w:val="00CD31A5"/>
    <w:rsid w:val="00CE2C65"/>
    <w:rsid w:val="00CF13D7"/>
    <w:rsid w:val="00D12684"/>
    <w:rsid w:val="00D24A0D"/>
    <w:rsid w:val="00D27A70"/>
    <w:rsid w:val="00DF74E3"/>
    <w:rsid w:val="00E46837"/>
    <w:rsid w:val="00E67BC2"/>
    <w:rsid w:val="00EA5EAF"/>
    <w:rsid w:val="00F07C74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0D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E46837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sAddress">
    <w:name w:val="Sender's Address"/>
    <w:basedOn w:val="Normal"/>
    <w:qFormat/>
    <w:rsid w:val="00B87BE8"/>
    <w:pPr>
      <w:spacing w:after="0"/>
      <w:ind w:left="4320"/>
    </w:pPr>
  </w:style>
  <w:style w:type="paragraph" w:styleId="Date">
    <w:name w:val="Date"/>
    <w:basedOn w:val="Normal"/>
    <w:next w:val="Normal"/>
    <w:qFormat/>
    <w:rsid w:val="00A2206C"/>
    <w:pPr>
      <w:spacing w:after="480"/>
      <w:ind w:left="4320"/>
    </w:pPr>
  </w:style>
  <w:style w:type="paragraph" w:customStyle="1" w:styleId="RecipientAddress">
    <w:name w:val="Recipient Address"/>
    <w:basedOn w:val="Normal"/>
    <w:qFormat/>
    <w:rsid w:val="00B87BE8"/>
    <w:pPr>
      <w:spacing w:after="0"/>
    </w:pPr>
  </w:style>
  <w:style w:type="paragraph" w:styleId="Salutation">
    <w:name w:val="Salutation"/>
    <w:basedOn w:val="Normal"/>
    <w:next w:val="Normal"/>
    <w:qFormat/>
    <w:rsid w:val="00A2206C"/>
    <w:pPr>
      <w:spacing w:before="480"/>
    </w:pPr>
  </w:style>
  <w:style w:type="paragraph" w:styleId="Closing">
    <w:name w:val="Closing"/>
    <w:basedOn w:val="Normal"/>
    <w:qFormat/>
    <w:rsid w:val="00A2206C"/>
    <w:pPr>
      <w:keepNext/>
      <w:spacing w:after="960"/>
      <w:ind w:left="4320"/>
    </w:pPr>
  </w:style>
  <w:style w:type="paragraph" w:styleId="Signature">
    <w:name w:val="Signature"/>
    <w:basedOn w:val="SendersAddress"/>
    <w:qFormat/>
    <w:rsid w:val="00E46837"/>
  </w:style>
  <w:style w:type="paragraph" w:customStyle="1" w:styleId="REEnclosure">
    <w:name w:val="RE:/Enclosure"/>
    <w:basedOn w:val="Normal"/>
    <w:qFormat/>
    <w:rsid w:val="00E46837"/>
    <w:pPr>
      <w:spacing w:before="240"/>
      <w:ind w:left="1440" w:hanging="1440"/>
    </w:pPr>
  </w:style>
  <w:style w:type="character" w:styleId="PlaceholderText">
    <w:name w:val="Placeholder Text"/>
    <w:basedOn w:val="DefaultParagraphFont"/>
    <w:uiPriority w:val="99"/>
    <w:semiHidden/>
    <w:rsid w:val="00B87BE8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46837"/>
    <w:pPr>
      <w:spacing w:after="480"/>
      <w:contextualSpacing/>
    </w:pPr>
  </w:style>
  <w:style w:type="paragraph" w:styleId="Footer">
    <w:name w:val="footer"/>
    <w:basedOn w:val="Normal"/>
    <w:semiHidden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0D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E46837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sAddress">
    <w:name w:val="Sender's Address"/>
    <w:basedOn w:val="Normal"/>
    <w:qFormat/>
    <w:rsid w:val="00B87BE8"/>
    <w:pPr>
      <w:spacing w:after="0"/>
      <w:ind w:left="4320"/>
    </w:pPr>
  </w:style>
  <w:style w:type="paragraph" w:styleId="Date">
    <w:name w:val="Date"/>
    <w:basedOn w:val="Normal"/>
    <w:next w:val="Normal"/>
    <w:qFormat/>
    <w:rsid w:val="00A2206C"/>
    <w:pPr>
      <w:spacing w:after="480"/>
      <w:ind w:left="4320"/>
    </w:pPr>
  </w:style>
  <w:style w:type="paragraph" w:customStyle="1" w:styleId="RecipientAddress">
    <w:name w:val="Recipient Address"/>
    <w:basedOn w:val="Normal"/>
    <w:qFormat/>
    <w:rsid w:val="00B87BE8"/>
    <w:pPr>
      <w:spacing w:after="0"/>
    </w:pPr>
  </w:style>
  <w:style w:type="paragraph" w:styleId="Salutation">
    <w:name w:val="Salutation"/>
    <w:basedOn w:val="Normal"/>
    <w:next w:val="Normal"/>
    <w:qFormat/>
    <w:rsid w:val="00A2206C"/>
    <w:pPr>
      <w:spacing w:before="480"/>
    </w:pPr>
  </w:style>
  <w:style w:type="paragraph" w:styleId="Closing">
    <w:name w:val="Closing"/>
    <w:basedOn w:val="Normal"/>
    <w:qFormat/>
    <w:rsid w:val="00A2206C"/>
    <w:pPr>
      <w:keepNext/>
      <w:spacing w:after="960"/>
      <w:ind w:left="4320"/>
    </w:pPr>
  </w:style>
  <w:style w:type="paragraph" w:styleId="Signature">
    <w:name w:val="Signature"/>
    <w:basedOn w:val="SendersAddress"/>
    <w:qFormat/>
    <w:rsid w:val="00E46837"/>
  </w:style>
  <w:style w:type="paragraph" w:customStyle="1" w:styleId="REEnclosure">
    <w:name w:val="RE:/Enclosure"/>
    <w:basedOn w:val="Normal"/>
    <w:qFormat/>
    <w:rsid w:val="00E46837"/>
    <w:pPr>
      <w:spacing w:before="240"/>
      <w:ind w:left="1440" w:hanging="1440"/>
    </w:pPr>
  </w:style>
  <w:style w:type="character" w:styleId="PlaceholderText">
    <w:name w:val="Placeholder Text"/>
    <w:basedOn w:val="DefaultParagraphFont"/>
    <w:uiPriority w:val="99"/>
    <w:semiHidden/>
    <w:rsid w:val="00B87BE8"/>
    <w:rPr>
      <w:color w:val="808080"/>
    </w:r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46837"/>
    <w:pPr>
      <w:spacing w:after="480"/>
      <w:contextualSpacing/>
    </w:pPr>
  </w:style>
  <w:style w:type="paragraph" w:styleId="Footer">
    <w:name w:val="footer"/>
    <w:basedOn w:val="Normal"/>
    <w:semiHidden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650857\AppData\Roaming\Microsoft\Templates\Dispute%20of%20charge%20to%20credit%20card%20compan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4D65BE5B934719B9405954AA529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80E17-34D2-4A56-91BA-ADAA0CE2BF7F}"/>
      </w:docPartPr>
      <w:docPartBody>
        <w:p w:rsidR="00000000" w:rsidRDefault="00C324CD">
          <w:pPr>
            <w:pStyle w:val="444D65BE5B934719B9405954AA529906"/>
          </w:pPr>
          <w:r>
            <w:t>[Your Name]</w:t>
          </w:r>
        </w:p>
      </w:docPartBody>
    </w:docPart>
    <w:docPart>
      <w:docPartPr>
        <w:name w:val="CBCB832C574A44EAB262220234E38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0EC93-3B60-435A-B762-9ED1878A78EB}"/>
      </w:docPartPr>
      <w:docPartBody>
        <w:p w:rsidR="00000000" w:rsidRDefault="00C324CD">
          <w:pPr>
            <w:pStyle w:val="CBCB832C574A44EAB262220234E386B0"/>
          </w:pPr>
          <w:r>
            <w:t>[Date]</w:t>
          </w:r>
        </w:p>
      </w:docPartBody>
    </w:docPart>
    <w:docPart>
      <w:docPartPr>
        <w:name w:val="F1D678FF7A1D4E75BB4C9A5F29B6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0CA17-F3AE-4302-8420-7DED3EFA47C9}"/>
      </w:docPartPr>
      <w:docPartBody>
        <w:p w:rsidR="00000000" w:rsidRDefault="00C324CD">
          <w:pPr>
            <w:pStyle w:val="F1D678FF7A1D4E75BB4C9A5F29B6FF58"/>
          </w:pPr>
          <w:r>
            <w:t>[Recipient Name]</w:t>
          </w:r>
        </w:p>
      </w:docPartBody>
    </w:docPart>
    <w:docPart>
      <w:docPartPr>
        <w:name w:val="B88EF02173454D1FAFD2783677CB8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65C6A-8B25-4AA8-8A65-74B79D4AF032}"/>
      </w:docPartPr>
      <w:docPartBody>
        <w:p w:rsidR="00000000" w:rsidRDefault="00C324CD">
          <w:pPr>
            <w:pStyle w:val="B88EF02173454D1FAFD2783677CB8147"/>
          </w:pPr>
          <w:r w:rsidRPr="00D24A0D">
            <w:t>[Merchant Name]</w:t>
          </w:r>
        </w:p>
      </w:docPartBody>
    </w:docPart>
    <w:docPart>
      <w:docPartPr>
        <w:name w:val="E1887C83154D448CB9DF4FC002FB6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C451D-67FD-4F82-B54D-19E029D9FD6F}"/>
      </w:docPartPr>
      <w:docPartBody>
        <w:p w:rsidR="00000000" w:rsidRDefault="00C324CD">
          <w:pPr>
            <w:pStyle w:val="E1887C83154D448CB9DF4FC002FB6E50"/>
          </w:pPr>
          <w:r w:rsidRPr="00D24A0D">
            <w:rPr>
              <w:rStyle w:val="PlaceholderText"/>
            </w:rPr>
            <w:t>[click to select a date]</w:t>
          </w:r>
        </w:p>
      </w:docPartBody>
    </w:docPart>
    <w:docPart>
      <w:docPartPr>
        <w:name w:val="8F30DD5959A94CEFBFDA7B52C759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14032-A252-4B91-AD1E-CD8DB36A2A90}"/>
      </w:docPartPr>
      <w:docPartBody>
        <w:p w:rsidR="00000000" w:rsidRDefault="00C324CD">
          <w:pPr>
            <w:pStyle w:val="8F30DD5959A94CEFBFDA7B52C7593A0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D65BE5B934719B9405954AA529906">
    <w:name w:val="444D65BE5B934719B9405954AA529906"/>
  </w:style>
  <w:style w:type="paragraph" w:customStyle="1" w:styleId="185D557F4056439BA34716CBA521D220">
    <w:name w:val="185D557F4056439BA34716CBA521D220"/>
  </w:style>
  <w:style w:type="paragraph" w:customStyle="1" w:styleId="8E6D6EA07A6A40CAA5963177B0F7C0C7">
    <w:name w:val="8E6D6EA07A6A40CAA5963177B0F7C0C7"/>
  </w:style>
  <w:style w:type="paragraph" w:customStyle="1" w:styleId="CBCB832C574A44EAB262220234E386B0">
    <w:name w:val="CBCB832C574A44EAB262220234E386B0"/>
  </w:style>
  <w:style w:type="paragraph" w:customStyle="1" w:styleId="F1D678FF7A1D4E75BB4C9A5F29B6FF58">
    <w:name w:val="F1D678FF7A1D4E75BB4C9A5F29B6FF58"/>
  </w:style>
  <w:style w:type="paragraph" w:customStyle="1" w:styleId="E09D4933467E451AA83E507DEC80CB60">
    <w:name w:val="E09D4933467E451AA83E507DEC80CB60"/>
  </w:style>
  <w:style w:type="paragraph" w:customStyle="1" w:styleId="9E3371C089EB46738758C5274CA4F79A">
    <w:name w:val="9E3371C089EB46738758C5274CA4F79A"/>
  </w:style>
  <w:style w:type="paragraph" w:customStyle="1" w:styleId="9EBE97E0C1EA4582B1B5C40061BA629F">
    <w:name w:val="9EBE97E0C1EA4582B1B5C40061BA629F"/>
  </w:style>
  <w:style w:type="paragraph" w:customStyle="1" w:styleId="5B033D6691EC4E35A9725DA1BC6D6BB0">
    <w:name w:val="5B033D6691EC4E35A9725DA1BC6D6BB0"/>
  </w:style>
  <w:style w:type="paragraph" w:customStyle="1" w:styleId="40BDFB8F4A194FDD96E13647E0BAFA5D">
    <w:name w:val="40BDFB8F4A194FDD96E13647E0BAFA5D"/>
  </w:style>
  <w:style w:type="paragraph" w:customStyle="1" w:styleId="41473E4B156C447FA4B62FD4C4037C75">
    <w:name w:val="41473E4B156C447FA4B62FD4C4037C7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6879888AA8489DA95D8743371334D2">
    <w:name w:val="196879888AA8489DA95D8743371334D2"/>
  </w:style>
  <w:style w:type="paragraph" w:customStyle="1" w:styleId="77B97065945D4DFAA173AD522A5CF6E7">
    <w:name w:val="77B97065945D4DFAA173AD522A5CF6E7"/>
  </w:style>
  <w:style w:type="paragraph" w:customStyle="1" w:styleId="0579324219A444EEABEE8F7E568BB8C9">
    <w:name w:val="0579324219A444EEABEE8F7E568BB8C9"/>
  </w:style>
  <w:style w:type="paragraph" w:customStyle="1" w:styleId="8CCCCA4E81CB44B7A9793E4A5F527165">
    <w:name w:val="8CCCCA4E81CB44B7A9793E4A5F527165"/>
  </w:style>
  <w:style w:type="paragraph" w:customStyle="1" w:styleId="96CABD8C051D4CDDA11A56FB903B8B71">
    <w:name w:val="96CABD8C051D4CDDA11A56FB903B8B71"/>
  </w:style>
  <w:style w:type="paragraph" w:customStyle="1" w:styleId="31C3DEAE18774D4A8F3945C6D6EB6A20">
    <w:name w:val="31C3DEAE18774D4A8F3945C6D6EB6A20"/>
  </w:style>
  <w:style w:type="paragraph" w:customStyle="1" w:styleId="2C5BAFFBCD34427885E20CDD4BB844BE">
    <w:name w:val="2C5BAFFBCD34427885E20CDD4BB844BE"/>
  </w:style>
  <w:style w:type="paragraph" w:customStyle="1" w:styleId="B88EF02173454D1FAFD2783677CB8147">
    <w:name w:val="B88EF02173454D1FAFD2783677CB8147"/>
  </w:style>
  <w:style w:type="paragraph" w:customStyle="1" w:styleId="E1887C83154D448CB9DF4FC002FB6E50">
    <w:name w:val="E1887C83154D448CB9DF4FC002FB6E50"/>
  </w:style>
  <w:style w:type="paragraph" w:customStyle="1" w:styleId="A3E33B77934B43938F1966DCD7AAB1DC">
    <w:name w:val="A3E33B77934B43938F1966DCD7AAB1DC"/>
  </w:style>
  <w:style w:type="paragraph" w:customStyle="1" w:styleId="87F27022982C4C5DB3468F9BD33803C3">
    <w:name w:val="87F27022982C4C5DB3468F9BD33803C3"/>
  </w:style>
  <w:style w:type="paragraph" w:customStyle="1" w:styleId="F58EDA62E10047FA83C878639FED3AAE">
    <w:name w:val="F58EDA62E10047FA83C878639FED3AAE"/>
  </w:style>
  <w:style w:type="paragraph" w:customStyle="1" w:styleId="7B8F0DA5E2FC45A09A3DE958B6561152">
    <w:name w:val="7B8F0DA5E2FC45A09A3DE958B6561152"/>
  </w:style>
  <w:style w:type="paragraph" w:customStyle="1" w:styleId="C4C449F952494DF99B56DA5ED844BCD1">
    <w:name w:val="C4C449F952494DF99B56DA5ED844BCD1"/>
  </w:style>
  <w:style w:type="paragraph" w:customStyle="1" w:styleId="8F30DD5959A94CEFBFDA7B52C7593A0B">
    <w:name w:val="8F30DD5959A94CEFBFDA7B52C7593A0B"/>
  </w:style>
  <w:style w:type="paragraph" w:customStyle="1" w:styleId="079F5513E26E4FCAB05C3B6ABC83FBED">
    <w:name w:val="079F5513E26E4FCAB05C3B6ABC83FB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D65BE5B934719B9405954AA529906">
    <w:name w:val="444D65BE5B934719B9405954AA529906"/>
  </w:style>
  <w:style w:type="paragraph" w:customStyle="1" w:styleId="185D557F4056439BA34716CBA521D220">
    <w:name w:val="185D557F4056439BA34716CBA521D220"/>
  </w:style>
  <w:style w:type="paragraph" w:customStyle="1" w:styleId="8E6D6EA07A6A40CAA5963177B0F7C0C7">
    <w:name w:val="8E6D6EA07A6A40CAA5963177B0F7C0C7"/>
  </w:style>
  <w:style w:type="paragraph" w:customStyle="1" w:styleId="CBCB832C574A44EAB262220234E386B0">
    <w:name w:val="CBCB832C574A44EAB262220234E386B0"/>
  </w:style>
  <w:style w:type="paragraph" w:customStyle="1" w:styleId="F1D678FF7A1D4E75BB4C9A5F29B6FF58">
    <w:name w:val="F1D678FF7A1D4E75BB4C9A5F29B6FF58"/>
  </w:style>
  <w:style w:type="paragraph" w:customStyle="1" w:styleId="E09D4933467E451AA83E507DEC80CB60">
    <w:name w:val="E09D4933467E451AA83E507DEC80CB60"/>
  </w:style>
  <w:style w:type="paragraph" w:customStyle="1" w:styleId="9E3371C089EB46738758C5274CA4F79A">
    <w:name w:val="9E3371C089EB46738758C5274CA4F79A"/>
  </w:style>
  <w:style w:type="paragraph" w:customStyle="1" w:styleId="9EBE97E0C1EA4582B1B5C40061BA629F">
    <w:name w:val="9EBE97E0C1EA4582B1B5C40061BA629F"/>
  </w:style>
  <w:style w:type="paragraph" w:customStyle="1" w:styleId="5B033D6691EC4E35A9725DA1BC6D6BB0">
    <w:name w:val="5B033D6691EC4E35A9725DA1BC6D6BB0"/>
  </w:style>
  <w:style w:type="paragraph" w:customStyle="1" w:styleId="40BDFB8F4A194FDD96E13647E0BAFA5D">
    <w:name w:val="40BDFB8F4A194FDD96E13647E0BAFA5D"/>
  </w:style>
  <w:style w:type="paragraph" w:customStyle="1" w:styleId="41473E4B156C447FA4B62FD4C4037C75">
    <w:name w:val="41473E4B156C447FA4B62FD4C4037C7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96879888AA8489DA95D8743371334D2">
    <w:name w:val="196879888AA8489DA95D8743371334D2"/>
  </w:style>
  <w:style w:type="paragraph" w:customStyle="1" w:styleId="77B97065945D4DFAA173AD522A5CF6E7">
    <w:name w:val="77B97065945D4DFAA173AD522A5CF6E7"/>
  </w:style>
  <w:style w:type="paragraph" w:customStyle="1" w:styleId="0579324219A444EEABEE8F7E568BB8C9">
    <w:name w:val="0579324219A444EEABEE8F7E568BB8C9"/>
  </w:style>
  <w:style w:type="paragraph" w:customStyle="1" w:styleId="8CCCCA4E81CB44B7A9793E4A5F527165">
    <w:name w:val="8CCCCA4E81CB44B7A9793E4A5F527165"/>
  </w:style>
  <w:style w:type="paragraph" w:customStyle="1" w:styleId="96CABD8C051D4CDDA11A56FB903B8B71">
    <w:name w:val="96CABD8C051D4CDDA11A56FB903B8B71"/>
  </w:style>
  <w:style w:type="paragraph" w:customStyle="1" w:styleId="31C3DEAE18774D4A8F3945C6D6EB6A20">
    <w:name w:val="31C3DEAE18774D4A8F3945C6D6EB6A20"/>
  </w:style>
  <w:style w:type="paragraph" w:customStyle="1" w:styleId="2C5BAFFBCD34427885E20CDD4BB844BE">
    <w:name w:val="2C5BAFFBCD34427885E20CDD4BB844BE"/>
  </w:style>
  <w:style w:type="paragraph" w:customStyle="1" w:styleId="B88EF02173454D1FAFD2783677CB8147">
    <w:name w:val="B88EF02173454D1FAFD2783677CB8147"/>
  </w:style>
  <w:style w:type="paragraph" w:customStyle="1" w:styleId="E1887C83154D448CB9DF4FC002FB6E50">
    <w:name w:val="E1887C83154D448CB9DF4FC002FB6E50"/>
  </w:style>
  <w:style w:type="paragraph" w:customStyle="1" w:styleId="A3E33B77934B43938F1966DCD7AAB1DC">
    <w:name w:val="A3E33B77934B43938F1966DCD7AAB1DC"/>
  </w:style>
  <w:style w:type="paragraph" w:customStyle="1" w:styleId="87F27022982C4C5DB3468F9BD33803C3">
    <w:name w:val="87F27022982C4C5DB3468F9BD33803C3"/>
  </w:style>
  <w:style w:type="paragraph" w:customStyle="1" w:styleId="F58EDA62E10047FA83C878639FED3AAE">
    <w:name w:val="F58EDA62E10047FA83C878639FED3AAE"/>
  </w:style>
  <w:style w:type="paragraph" w:customStyle="1" w:styleId="7B8F0DA5E2FC45A09A3DE958B6561152">
    <w:name w:val="7B8F0DA5E2FC45A09A3DE958B6561152"/>
  </w:style>
  <w:style w:type="paragraph" w:customStyle="1" w:styleId="C4C449F952494DF99B56DA5ED844BCD1">
    <w:name w:val="C4C449F952494DF99B56DA5ED844BCD1"/>
  </w:style>
  <w:style w:type="paragraph" w:customStyle="1" w:styleId="8F30DD5959A94CEFBFDA7B52C7593A0B">
    <w:name w:val="8F30DD5959A94CEFBFDA7B52C7593A0B"/>
  </w:style>
  <w:style w:type="paragraph" w:customStyle="1" w:styleId="079F5513E26E4FCAB05C3B6ABC83FBED">
    <w:name w:val="079F5513E26E4FCAB05C3B6ABC83F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PO Box 9768 STN T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9F858D-7AD2-4FD5-8F3F-FD1E8B5F0E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Dispute of charge to credit card company.dotx</Template>
  <TotalTime>23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Dispute of charge to credit card company</vt:lpstr>
    </vt:vector>
  </TitlesOfParts>
  <Company>JPMorgan Chase &amp; Co.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Dispute of charge to credit card company</dc:title>
  <dc:subject>Hong Guo</dc:subject>
  <dc:creator>Guo, Hong</dc:creator>
  <cp:lastModifiedBy>Guo, Hong</cp:lastModifiedBy>
  <cp:revision>1</cp:revision>
  <cp:lastPrinted>2002-01-25T00:21:00Z</cp:lastPrinted>
  <dcterms:created xsi:type="dcterms:W3CDTF">2016-10-27T03:16:00Z</dcterms:created>
  <dcterms:modified xsi:type="dcterms:W3CDTF">2016-10-27T03:39:00Z</dcterms:modified>
  <cp:category>Oct. 26, 2016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TC060784441033</vt:lpwstr>
  </property>
</Properties>
</file>